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6AE" w:rsidRPr="00AD72E3" w:rsidRDefault="00AD72E3" w:rsidP="00273937">
      <w:pPr>
        <w:pStyle w:val="Titre1"/>
        <w:jc w:val="center"/>
        <w:rPr>
          <w:sz w:val="44"/>
          <w:szCs w:val="44"/>
          <w:u w:val="none"/>
        </w:rPr>
      </w:pPr>
      <w:r>
        <w:rPr>
          <w:noProof/>
          <w:lang w:eastAsia="fr-CA"/>
        </w:rPr>
        <w:drawing>
          <wp:anchor distT="0" distB="0" distL="114300" distR="114300" simplePos="0" relativeHeight="251673600" behindDoc="0" locked="0" layoutInCell="1" allowOverlap="1" wp14:anchorId="68FDFB25" wp14:editId="7298B76B">
            <wp:simplePos x="0" y="0"/>
            <wp:positionH relativeFrom="column">
              <wp:posOffset>-800100</wp:posOffset>
            </wp:positionH>
            <wp:positionV relativeFrom="paragraph">
              <wp:posOffset>-516255</wp:posOffset>
            </wp:positionV>
            <wp:extent cx="3016554" cy="1436258"/>
            <wp:effectExtent l="0" t="0" r="0" b="0"/>
            <wp:wrapNone/>
            <wp:docPr id="47" name="Image 47" descr="http://www.polymtl.ca/sc/img/logoType/logoGenie/FR/gauche/polytechnique_genie_gauche_fr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olymtl.ca/sc/img/logoType/logoGenie/FR/gauche/polytechnique_genie_gauche_fr_rg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554" cy="143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6AE" w:rsidRPr="00AD72E3">
        <w:rPr>
          <w:sz w:val="44"/>
          <w:szCs w:val="44"/>
          <w:u w:val="none"/>
        </w:rPr>
        <w:t>INF</w:t>
      </w:r>
      <w:r w:rsidR="00273937" w:rsidRPr="00AD72E3">
        <w:rPr>
          <w:sz w:val="44"/>
          <w:szCs w:val="44"/>
          <w:u w:val="none"/>
        </w:rPr>
        <w:t>3405</w:t>
      </w:r>
    </w:p>
    <w:p w:rsidR="004D16AE" w:rsidRPr="00AD72E3" w:rsidRDefault="004D16AE" w:rsidP="00273937">
      <w:pPr>
        <w:pStyle w:val="Titre1"/>
        <w:jc w:val="center"/>
        <w:rPr>
          <w:u w:val="none"/>
        </w:rPr>
      </w:pPr>
    </w:p>
    <w:p w:rsidR="004D16AE" w:rsidRPr="00AD72E3" w:rsidRDefault="00273937" w:rsidP="00273937">
      <w:pPr>
        <w:pStyle w:val="Titre1"/>
        <w:jc w:val="center"/>
        <w:rPr>
          <w:sz w:val="36"/>
          <w:szCs w:val="36"/>
          <w:u w:val="none"/>
        </w:rPr>
      </w:pPr>
      <w:r w:rsidRPr="00AD72E3">
        <w:rPr>
          <w:sz w:val="36"/>
          <w:szCs w:val="36"/>
          <w:u w:val="none"/>
        </w:rPr>
        <w:t>Réseaux Informatiques</w:t>
      </w:r>
    </w:p>
    <w:p w:rsidR="004D16AE" w:rsidRPr="00AD72E3" w:rsidRDefault="004D16AE" w:rsidP="00273937">
      <w:pPr>
        <w:pStyle w:val="Titre1"/>
        <w:jc w:val="center"/>
        <w:rPr>
          <w:u w:val="none"/>
        </w:rPr>
      </w:pPr>
    </w:p>
    <w:p w:rsidR="004D16AE" w:rsidRPr="00AD72E3" w:rsidRDefault="006B05F1" w:rsidP="00273937">
      <w:pPr>
        <w:pStyle w:val="Titre1"/>
        <w:jc w:val="center"/>
        <w:rPr>
          <w:u w:val="none"/>
        </w:rPr>
      </w:pPr>
      <w:r>
        <w:rPr>
          <w:u w:val="none"/>
        </w:rPr>
        <w:t>Laboratoire No 2</w:t>
      </w:r>
    </w:p>
    <w:p w:rsidR="004D16AE" w:rsidRPr="00AD72E3" w:rsidRDefault="004D16AE" w:rsidP="00273937">
      <w:pPr>
        <w:pStyle w:val="Titre1"/>
        <w:jc w:val="center"/>
        <w:rPr>
          <w:u w:val="none"/>
        </w:rPr>
      </w:pPr>
      <w:r w:rsidRPr="00AD72E3">
        <w:rPr>
          <w:u w:val="none"/>
        </w:rPr>
        <w:t>Par :</w:t>
      </w:r>
    </w:p>
    <w:p w:rsidR="004D16AE" w:rsidRPr="00AD72E3" w:rsidRDefault="004D16AE" w:rsidP="00273937">
      <w:pPr>
        <w:pStyle w:val="Titre1"/>
        <w:jc w:val="center"/>
        <w:rPr>
          <w:u w:val="none"/>
        </w:rPr>
      </w:pPr>
    </w:p>
    <w:p w:rsidR="004D16AE" w:rsidRPr="00AD72E3" w:rsidRDefault="00273937" w:rsidP="00273937">
      <w:pPr>
        <w:pStyle w:val="Titre1"/>
        <w:jc w:val="center"/>
        <w:rPr>
          <w:u w:val="none"/>
        </w:rPr>
      </w:pPr>
      <w:proofErr w:type="spellStart"/>
      <w:r w:rsidRPr="00AD72E3">
        <w:rPr>
          <w:u w:val="none"/>
        </w:rPr>
        <w:t>Gildéric</w:t>
      </w:r>
      <w:proofErr w:type="spellEnd"/>
      <w:r w:rsidRPr="00AD72E3">
        <w:rPr>
          <w:u w:val="none"/>
        </w:rPr>
        <w:t xml:space="preserve"> </w:t>
      </w:r>
      <w:proofErr w:type="spellStart"/>
      <w:r w:rsidRPr="00AD72E3">
        <w:rPr>
          <w:u w:val="none"/>
        </w:rPr>
        <w:t>Deruette</w:t>
      </w:r>
      <w:proofErr w:type="spellEnd"/>
      <w:r w:rsidR="004D16AE" w:rsidRPr="00AD72E3">
        <w:rPr>
          <w:u w:val="none"/>
        </w:rPr>
        <w:t xml:space="preserve"> </w:t>
      </w:r>
      <w:r w:rsidRPr="00AD72E3">
        <w:rPr>
          <w:u w:val="none"/>
        </w:rPr>
        <w:t>1718065</w:t>
      </w:r>
    </w:p>
    <w:p w:rsidR="004D16AE" w:rsidRPr="00AD72E3" w:rsidRDefault="004D16AE" w:rsidP="00273937">
      <w:pPr>
        <w:pStyle w:val="Titre1"/>
        <w:jc w:val="center"/>
        <w:rPr>
          <w:u w:val="none"/>
        </w:rPr>
      </w:pPr>
    </w:p>
    <w:p w:rsidR="004D16AE" w:rsidRPr="00AD72E3" w:rsidRDefault="004D16AE" w:rsidP="00273937">
      <w:pPr>
        <w:pStyle w:val="Titre1"/>
        <w:jc w:val="center"/>
        <w:rPr>
          <w:u w:val="none"/>
        </w:rPr>
      </w:pPr>
      <w:r w:rsidRPr="00AD72E3">
        <w:rPr>
          <w:u w:val="none"/>
        </w:rPr>
        <w:t>David Mainville 1636075</w:t>
      </w:r>
    </w:p>
    <w:p w:rsidR="004D16AE" w:rsidRPr="00AD72E3" w:rsidRDefault="004D16AE" w:rsidP="00273937">
      <w:pPr>
        <w:pStyle w:val="Titre1"/>
        <w:jc w:val="center"/>
        <w:rPr>
          <w:u w:val="none"/>
        </w:rPr>
      </w:pPr>
    </w:p>
    <w:p w:rsidR="004D16AE" w:rsidRDefault="004D16AE" w:rsidP="00273937">
      <w:pPr>
        <w:pStyle w:val="Titre1"/>
        <w:jc w:val="center"/>
        <w:rPr>
          <w:u w:val="none"/>
        </w:rPr>
      </w:pPr>
      <w:r w:rsidRPr="00AD72E3">
        <w:rPr>
          <w:u w:val="none"/>
        </w:rPr>
        <w:t>Section de labo #1</w:t>
      </w:r>
    </w:p>
    <w:p w:rsidR="00756B1D" w:rsidRPr="00756B1D" w:rsidRDefault="00756B1D" w:rsidP="00756B1D">
      <w:pPr>
        <w:pStyle w:val="Titre1"/>
        <w:jc w:val="center"/>
        <w:rPr>
          <w:u w:val="none"/>
        </w:rPr>
      </w:pPr>
    </w:p>
    <w:p w:rsidR="004D16AE" w:rsidRPr="00AD72E3" w:rsidRDefault="007279BF" w:rsidP="00756B1D">
      <w:pPr>
        <w:pStyle w:val="Titre1"/>
        <w:jc w:val="center"/>
        <w:rPr>
          <w:u w:val="none"/>
        </w:rPr>
      </w:pPr>
      <w:r>
        <w:rPr>
          <w:u w:val="none"/>
        </w:rPr>
        <w:t>Station de travail L4708-23</w:t>
      </w:r>
    </w:p>
    <w:p w:rsidR="004D16AE" w:rsidRPr="00AD72E3" w:rsidRDefault="004D16AE" w:rsidP="00273937">
      <w:pPr>
        <w:pStyle w:val="Titre1"/>
        <w:jc w:val="center"/>
        <w:rPr>
          <w:u w:val="none"/>
        </w:rPr>
      </w:pPr>
    </w:p>
    <w:p w:rsidR="004D16AE" w:rsidRPr="00AD72E3" w:rsidRDefault="004D16AE" w:rsidP="00273937">
      <w:pPr>
        <w:pStyle w:val="Titre1"/>
        <w:jc w:val="center"/>
        <w:rPr>
          <w:sz w:val="32"/>
          <w:u w:val="none"/>
        </w:rPr>
      </w:pPr>
      <w:r w:rsidRPr="00AD72E3">
        <w:rPr>
          <w:sz w:val="32"/>
          <w:u w:val="none"/>
        </w:rPr>
        <w:t>École Polytechnique de Montréal</w:t>
      </w:r>
    </w:p>
    <w:p w:rsidR="004D16AE" w:rsidRPr="00AD72E3" w:rsidRDefault="004D16AE" w:rsidP="00273937">
      <w:pPr>
        <w:pStyle w:val="Titre1"/>
        <w:jc w:val="center"/>
        <w:rPr>
          <w:u w:val="none"/>
        </w:rPr>
      </w:pPr>
    </w:p>
    <w:p w:rsidR="004D16AE" w:rsidRPr="00AD72E3" w:rsidRDefault="006B05F1" w:rsidP="00273937">
      <w:pPr>
        <w:pStyle w:val="Titre1"/>
        <w:jc w:val="center"/>
        <w:rPr>
          <w:u w:val="none"/>
        </w:rPr>
      </w:pPr>
      <w:r>
        <w:rPr>
          <w:u w:val="none"/>
        </w:rPr>
        <w:t>11</w:t>
      </w:r>
      <w:r w:rsidR="004D16AE" w:rsidRPr="00AD72E3">
        <w:rPr>
          <w:u w:val="none"/>
        </w:rPr>
        <w:t xml:space="preserve"> </w:t>
      </w:r>
      <w:r>
        <w:rPr>
          <w:u w:val="none"/>
        </w:rPr>
        <w:t>Février</w:t>
      </w:r>
      <w:r w:rsidR="00273937" w:rsidRPr="00AD72E3">
        <w:rPr>
          <w:u w:val="none"/>
        </w:rPr>
        <w:t xml:space="preserve"> 2014</w:t>
      </w:r>
    </w:p>
    <w:p w:rsidR="004D16AE" w:rsidRDefault="00AD72E3" w:rsidP="004D16AE">
      <w:pPr>
        <w:rPr>
          <w:rFonts w:asciiTheme="majorHAnsi" w:eastAsiaTheme="majorEastAsia" w:hAnsiTheme="majorHAnsi" w:cstheme="majorBidi"/>
          <w:sz w:val="24"/>
          <w:szCs w:val="32"/>
          <w:u w:val="single"/>
        </w:rPr>
      </w:pPr>
      <w:r>
        <w:rPr>
          <w:noProof/>
          <w:lang w:eastAsia="fr-CA"/>
        </w:rPr>
        <w:drawing>
          <wp:anchor distT="0" distB="0" distL="114300" distR="114300" simplePos="0" relativeHeight="251674624" behindDoc="0" locked="0" layoutInCell="1" allowOverlap="1" wp14:anchorId="562AEB7A" wp14:editId="4798862E">
            <wp:simplePos x="0" y="0"/>
            <wp:positionH relativeFrom="column">
              <wp:posOffset>4002405</wp:posOffset>
            </wp:positionH>
            <wp:positionV relativeFrom="paragraph">
              <wp:posOffset>74930</wp:posOffset>
            </wp:positionV>
            <wp:extent cx="2329778" cy="1923415"/>
            <wp:effectExtent l="0" t="0" r="0" b="635"/>
            <wp:wrapNone/>
            <wp:docPr id="48" name="Image 48" descr="http://www.mines-douai.fr/admi-douai/wp-content/images/Mines_Douai_CMJ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ines-douai.fr/admi-douai/wp-content/images/Mines_Douai_CMJ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778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6AE">
        <w:br w:type="page"/>
      </w:r>
    </w:p>
    <w:p w:rsidR="00417BDB" w:rsidRDefault="00417BDB" w:rsidP="004D16AE">
      <w:pPr>
        <w:pStyle w:val="Titre1"/>
      </w:pPr>
    </w:p>
    <w:p w:rsidR="00417BDB" w:rsidRDefault="00417BDB" w:rsidP="004D16AE">
      <w:pPr>
        <w:pStyle w:val="Titre1"/>
      </w:pPr>
      <w:r w:rsidRPr="00417BDB">
        <w:t xml:space="preserve">Question 1 </w:t>
      </w:r>
    </w:p>
    <w:p w:rsidR="00417BDB" w:rsidRDefault="00417BDB">
      <w:bookmarkStart w:id="0" w:name="_GoBack"/>
      <w:bookmarkEnd w:id="0"/>
    </w:p>
    <w:p w:rsidR="00417BDB" w:rsidRDefault="00417BDB"/>
    <w:p w:rsidR="00417BDB" w:rsidRDefault="00417BDB"/>
    <w:p w:rsidR="00417BDB" w:rsidRDefault="00417BDB"/>
    <w:p w:rsidR="00417BDB" w:rsidRDefault="00417BDB" w:rsidP="004D16AE">
      <w:pPr>
        <w:pStyle w:val="Titre1"/>
      </w:pPr>
      <w:r w:rsidRPr="00417BDB">
        <w:t>Question 2</w:t>
      </w:r>
    </w:p>
    <w:p w:rsidR="00417BDB" w:rsidRDefault="00417BDB">
      <w:r w:rsidRPr="00417BDB">
        <w:t>Quelle est la commande utilisée pour obtenir les paramètres complets TCP/IP de votre poste de travail ?</w:t>
      </w:r>
    </w:p>
    <w:p w:rsidR="00417BDB" w:rsidRDefault="00417BDB">
      <w:r>
        <w:t xml:space="preserve"> </w:t>
      </w:r>
      <w:proofErr w:type="spellStart"/>
      <w:r>
        <w:t>Ipconfig</w:t>
      </w:r>
      <w:proofErr w:type="spellEnd"/>
    </w:p>
    <w:p w:rsidR="00417BDB" w:rsidRDefault="00417BDB" w:rsidP="00417BDB">
      <w:r w:rsidRPr="00417BDB">
        <w:rPr>
          <w:noProof/>
          <w:lang w:eastAsia="fr-CA"/>
        </w:rPr>
        <w:drawing>
          <wp:inline distT="0" distB="0" distL="0" distR="0" wp14:anchorId="1AC609EA" wp14:editId="719BB07B">
            <wp:extent cx="5486400" cy="11322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BDB" w:rsidRDefault="00417BDB" w:rsidP="004D16AE">
      <w:pPr>
        <w:pStyle w:val="Titre1"/>
      </w:pPr>
      <w:r>
        <w:t>Question 3</w:t>
      </w:r>
    </w:p>
    <w:p w:rsidR="00B53D8D" w:rsidRDefault="00B53D8D" w:rsidP="00417BDB">
      <w:r>
        <w:t>a)</w:t>
      </w:r>
    </w:p>
    <w:p w:rsidR="00417BDB" w:rsidRDefault="00B53D8D">
      <w:r w:rsidRPr="00B53D8D">
        <w:rPr>
          <w:noProof/>
          <w:lang w:eastAsia="fr-CA"/>
        </w:rPr>
        <w:drawing>
          <wp:inline distT="0" distB="0" distL="0" distR="0" wp14:anchorId="7B578773" wp14:editId="66D557EA">
            <wp:extent cx="5486400" cy="19621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D8D" w:rsidRDefault="00B53D8D">
      <w:r>
        <w:t>b)</w:t>
      </w:r>
    </w:p>
    <w:p w:rsidR="00B53D8D" w:rsidRDefault="00B53D8D">
      <w:r w:rsidRPr="00B53D8D">
        <w:rPr>
          <w:noProof/>
          <w:lang w:eastAsia="fr-CA"/>
        </w:rPr>
        <w:drawing>
          <wp:inline distT="0" distB="0" distL="0" distR="0" wp14:anchorId="41AD09C8" wp14:editId="77C70E59">
            <wp:extent cx="5486400" cy="186690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D8D" w:rsidRDefault="00B53D8D">
      <w:r>
        <w:t>c)</w:t>
      </w:r>
    </w:p>
    <w:p w:rsidR="00B53D8D" w:rsidRDefault="00B53D8D">
      <w:r w:rsidRPr="00B53D8D">
        <w:rPr>
          <w:noProof/>
          <w:lang w:eastAsia="fr-CA"/>
        </w:rPr>
        <w:drawing>
          <wp:inline distT="0" distB="0" distL="0" distR="0" wp14:anchorId="5E3145B7" wp14:editId="7F65884F">
            <wp:extent cx="5486400" cy="165735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D8D" w:rsidRDefault="00B53D8D">
      <w:r>
        <w:t>d)</w:t>
      </w:r>
    </w:p>
    <w:p w:rsidR="001441E1" w:rsidRDefault="001441E1">
      <w:r w:rsidRPr="001441E1">
        <w:rPr>
          <w:noProof/>
          <w:lang w:eastAsia="fr-CA"/>
        </w:rPr>
        <w:drawing>
          <wp:inline distT="0" distB="0" distL="0" distR="0" wp14:anchorId="27A71FF5" wp14:editId="1E731ABC">
            <wp:extent cx="5086350" cy="2000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1E1" w:rsidRDefault="001441E1">
      <w:r>
        <w:t>e)</w:t>
      </w:r>
    </w:p>
    <w:p w:rsidR="001441E1" w:rsidRDefault="001441E1">
      <w:r w:rsidRPr="001441E1">
        <w:rPr>
          <w:noProof/>
          <w:lang w:eastAsia="fr-CA"/>
        </w:rPr>
        <w:drawing>
          <wp:inline distT="0" distB="0" distL="0" distR="0" wp14:anchorId="4495C899" wp14:editId="6BB1E1DF">
            <wp:extent cx="5086350" cy="2095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1E1" w:rsidRDefault="001441E1">
      <w:r>
        <w:t>f)</w:t>
      </w:r>
    </w:p>
    <w:p w:rsidR="001441E1" w:rsidRDefault="001441E1">
      <w:r w:rsidRPr="001441E1">
        <w:rPr>
          <w:noProof/>
          <w:lang w:eastAsia="fr-CA"/>
        </w:rPr>
        <w:drawing>
          <wp:inline distT="0" distB="0" distL="0" distR="0" wp14:anchorId="6B999BFB" wp14:editId="20D40CE0">
            <wp:extent cx="5486400" cy="302260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1E1" w:rsidRDefault="001441E1">
      <w:r>
        <w:t>24h sans renouvellement</w:t>
      </w:r>
    </w:p>
    <w:p w:rsidR="001441E1" w:rsidRDefault="009C2298">
      <w:r>
        <w:lastRenderedPageBreak/>
        <w:t>g)</w:t>
      </w:r>
    </w:p>
    <w:p w:rsidR="009C2298" w:rsidRDefault="009C2298">
      <w:r w:rsidRPr="009C2298">
        <w:rPr>
          <w:noProof/>
          <w:lang w:eastAsia="fr-CA"/>
        </w:rPr>
        <w:drawing>
          <wp:inline distT="0" distB="0" distL="0" distR="0" wp14:anchorId="3505A56C" wp14:editId="5BF5EA81">
            <wp:extent cx="5381625" cy="19050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98" w:rsidRDefault="009C2298">
      <w:r>
        <w:t>h)</w:t>
      </w:r>
    </w:p>
    <w:p w:rsidR="009C2298" w:rsidRDefault="009C2298">
      <w:r w:rsidRPr="009C2298">
        <w:rPr>
          <w:noProof/>
          <w:lang w:eastAsia="fr-CA"/>
        </w:rPr>
        <w:drawing>
          <wp:inline distT="0" distB="0" distL="0" distR="0" wp14:anchorId="78274B13" wp14:editId="65E19CB2">
            <wp:extent cx="5105400" cy="6000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BDB" w:rsidRDefault="00417BDB"/>
    <w:p w:rsidR="00454C9C" w:rsidRDefault="00454C9C" w:rsidP="004D16AE">
      <w:pPr>
        <w:pStyle w:val="Titre1"/>
      </w:pPr>
      <w:r>
        <w:t>Question 4</w:t>
      </w:r>
    </w:p>
    <w:p w:rsidR="00007A20" w:rsidRDefault="00007A20" w:rsidP="00131DE1">
      <w:pPr>
        <w:pStyle w:val="Paragraphedeliste"/>
        <w:numPr>
          <w:ilvl w:val="0"/>
          <w:numId w:val="1"/>
        </w:numPr>
      </w:pPr>
      <w:r>
        <w:t xml:space="preserve">La commande </w:t>
      </w:r>
      <w:proofErr w:type="spellStart"/>
      <w:r>
        <w:t>ping</w:t>
      </w:r>
      <w:proofErr w:type="spellEnd"/>
      <w:r>
        <w:t xml:space="preserve"> envoie en continue des paquets de 32 octets à une adresse spécifié. La cible retourne une réponse à la réception de chaque paquet. Des statistiques concernant chaque </w:t>
      </w:r>
      <w:proofErr w:type="spellStart"/>
      <w:r>
        <w:t>ping</w:t>
      </w:r>
      <w:proofErr w:type="spellEnd"/>
      <w:r>
        <w:t xml:space="preserve"> sont affichées.</w:t>
      </w:r>
    </w:p>
    <w:p w:rsidR="00131DE1" w:rsidRDefault="00131DE1" w:rsidP="00131DE1">
      <w:pPr>
        <w:pStyle w:val="Paragraphedeliste"/>
        <w:numPr>
          <w:ilvl w:val="0"/>
          <w:numId w:val="1"/>
        </w:numPr>
      </w:pPr>
      <w:r>
        <w:t xml:space="preserve">Avec la commande </w:t>
      </w:r>
      <w:proofErr w:type="spellStart"/>
      <w:r>
        <w:t>ping</w:t>
      </w:r>
      <w:proofErr w:type="spellEnd"/>
      <w:r>
        <w:t xml:space="preserve"> on peut soit spécifier l’adresse IP ou bien le nom de domaine qui sera résolu par un serveur DNS.</w:t>
      </w:r>
      <w:r w:rsidR="00C26932" w:rsidRPr="00C26932">
        <w:t xml:space="preserve"> </w:t>
      </w:r>
      <w:r w:rsidR="00C26932" w:rsidRPr="00131DE1">
        <w:rPr>
          <w:noProof/>
          <w:lang w:eastAsia="fr-CA"/>
        </w:rPr>
        <w:drawing>
          <wp:inline distT="0" distB="0" distL="0" distR="0" wp14:anchorId="5E05DBA8" wp14:editId="21C891AD">
            <wp:extent cx="5486400" cy="194373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4E4" w:rsidRDefault="00BD74E4" w:rsidP="00131DE1">
      <w:pPr>
        <w:pStyle w:val="Paragraphedeliste"/>
        <w:numPr>
          <w:ilvl w:val="0"/>
          <w:numId w:val="1"/>
        </w:numPr>
      </w:pPr>
      <w:r w:rsidRPr="00BD74E4">
        <w:rPr>
          <w:noProof/>
          <w:lang w:eastAsia="fr-CA"/>
        </w:rPr>
        <w:drawing>
          <wp:inline distT="0" distB="0" distL="0" distR="0" wp14:anchorId="6D9ECCB4" wp14:editId="0020038A">
            <wp:extent cx="2409825" cy="17145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(une adresse IPV4)</w:t>
      </w:r>
    </w:p>
    <w:p w:rsidR="00BD74E4" w:rsidRDefault="00BD74E4" w:rsidP="00BD74E4">
      <w:pPr>
        <w:pStyle w:val="Paragraphedeliste"/>
        <w:numPr>
          <w:ilvl w:val="0"/>
          <w:numId w:val="1"/>
        </w:numPr>
      </w:pPr>
      <w:r w:rsidRPr="00BD74E4">
        <w:rPr>
          <w:noProof/>
          <w:lang w:eastAsia="fr-CA"/>
        </w:rPr>
        <w:drawing>
          <wp:inline distT="0" distB="0" distL="0" distR="0" wp14:anchorId="78B926CD" wp14:editId="7212834D">
            <wp:extent cx="3467100" cy="16192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(une adresse IPV6)</w:t>
      </w:r>
    </w:p>
    <w:p w:rsidR="00B97398" w:rsidRDefault="00B97398" w:rsidP="00B97398">
      <w:pPr>
        <w:pStyle w:val="Paragraphedeliste"/>
        <w:numPr>
          <w:ilvl w:val="0"/>
          <w:numId w:val="1"/>
        </w:numPr>
      </w:pPr>
      <w:r w:rsidRPr="00B97398">
        <w:rPr>
          <w:noProof/>
          <w:lang w:eastAsia="fr-CA"/>
        </w:rPr>
        <w:drawing>
          <wp:anchor distT="0" distB="0" distL="114300" distR="114300" simplePos="0" relativeHeight="251659264" behindDoc="1" locked="0" layoutInCell="1" allowOverlap="1" wp14:anchorId="0DFB3E0D" wp14:editId="7A882274">
            <wp:simplePos x="0" y="0"/>
            <wp:positionH relativeFrom="column">
              <wp:posOffset>2636520</wp:posOffset>
            </wp:positionH>
            <wp:positionV relativeFrom="paragraph">
              <wp:posOffset>204470</wp:posOffset>
            </wp:positionV>
            <wp:extent cx="3505200" cy="161925"/>
            <wp:effectExtent l="0" t="0" r="0" b="9525"/>
            <wp:wrapTight wrapText="bothSides">
              <wp:wrapPolygon edited="0">
                <wp:start x="0" y="0"/>
                <wp:lineTo x="0" y="20329"/>
                <wp:lineTo x="21483" y="20329"/>
                <wp:lineTo x="21483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6093">
        <w:t xml:space="preserve">On </w:t>
      </w:r>
      <w:r>
        <w:t>observe aucune différence lors de l’ajout de l’option –a. Cependant la documentation explique que le –a : Cette option est probablement activée par défaut lorsque l’on spécifie une adresse à résoudre.</w:t>
      </w:r>
    </w:p>
    <w:p w:rsidR="00B97398" w:rsidRDefault="00B97398" w:rsidP="00B97398">
      <w:pPr>
        <w:pStyle w:val="Paragraphedeliste"/>
      </w:pPr>
    </w:p>
    <w:p w:rsidR="001E2BF9" w:rsidRDefault="001E2BF9">
      <w:r>
        <w:br w:type="page"/>
      </w:r>
    </w:p>
    <w:p w:rsidR="00B97398" w:rsidRDefault="0064021B" w:rsidP="004D16AE">
      <w:pPr>
        <w:pStyle w:val="Titre1"/>
      </w:pPr>
      <w:r w:rsidRPr="001E2BF9">
        <w:rPr>
          <w:noProof/>
          <w:lang w:eastAsia="fr-CA"/>
        </w:rPr>
        <w:lastRenderedPageBreak/>
        <w:drawing>
          <wp:anchor distT="0" distB="0" distL="114300" distR="114300" simplePos="0" relativeHeight="251660288" behindDoc="1" locked="0" layoutInCell="1" allowOverlap="1" wp14:anchorId="102F2CCD" wp14:editId="7CD67655">
            <wp:simplePos x="0" y="0"/>
            <wp:positionH relativeFrom="column">
              <wp:posOffset>335280</wp:posOffset>
            </wp:positionH>
            <wp:positionV relativeFrom="paragraph">
              <wp:posOffset>462915</wp:posOffset>
            </wp:positionV>
            <wp:extent cx="4914900" cy="161925"/>
            <wp:effectExtent l="0" t="0" r="0" b="9525"/>
            <wp:wrapTight wrapText="bothSides">
              <wp:wrapPolygon edited="0">
                <wp:start x="0" y="0"/>
                <wp:lineTo x="0" y="20329"/>
                <wp:lineTo x="21516" y="20329"/>
                <wp:lineTo x="21516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7398">
        <w:t>Question 5</w:t>
      </w:r>
    </w:p>
    <w:p w:rsidR="001E2BF9" w:rsidRDefault="001E2BF9" w:rsidP="001E2BF9">
      <w:r>
        <w:t>a)</w:t>
      </w:r>
    </w:p>
    <w:p w:rsidR="00E80D9F" w:rsidRDefault="0064021B" w:rsidP="00E80D9F">
      <w:r w:rsidRPr="001E2BF9">
        <w:rPr>
          <w:noProof/>
          <w:lang w:eastAsia="fr-CA"/>
        </w:rPr>
        <w:drawing>
          <wp:anchor distT="0" distB="0" distL="114300" distR="114300" simplePos="0" relativeHeight="251661312" behindDoc="1" locked="0" layoutInCell="1" allowOverlap="1" wp14:anchorId="44B7A204" wp14:editId="53CF589B">
            <wp:simplePos x="0" y="0"/>
            <wp:positionH relativeFrom="column">
              <wp:posOffset>335280</wp:posOffset>
            </wp:positionH>
            <wp:positionV relativeFrom="paragraph">
              <wp:posOffset>231140</wp:posOffset>
            </wp:positionV>
            <wp:extent cx="5486400" cy="1668780"/>
            <wp:effectExtent l="0" t="0" r="0" b="7620"/>
            <wp:wrapTight wrapText="bothSides">
              <wp:wrapPolygon edited="0">
                <wp:start x="0" y="0"/>
                <wp:lineTo x="0" y="21452"/>
                <wp:lineTo x="21525" y="21452"/>
                <wp:lineTo x="21525" y="0"/>
                <wp:lineTo x="0" y="0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2BF9">
        <w:t>b)</w:t>
      </w:r>
      <w:r w:rsidR="00E80D9F">
        <w:tab/>
        <w:t>4 paquets par défaut</w:t>
      </w:r>
    </w:p>
    <w:p w:rsidR="0064021B" w:rsidRDefault="0064021B" w:rsidP="00E80D9F"/>
    <w:p w:rsidR="00E80D9F" w:rsidRDefault="00E80D9F" w:rsidP="004D16AE">
      <w:pPr>
        <w:pStyle w:val="Titre1"/>
      </w:pPr>
      <w:r>
        <w:t>Question 6</w:t>
      </w:r>
    </w:p>
    <w:p w:rsidR="00E80D9F" w:rsidRDefault="0064021B">
      <w:r>
        <w:t>a)</w:t>
      </w:r>
      <w:r w:rsidRPr="0064021B">
        <w:rPr>
          <w:noProof/>
          <w:lang w:eastAsia="fr-CA"/>
        </w:rPr>
        <w:t xml:space="preserve"> </w:t>
      </w:r>
      <w:r w:rsidRPr="0064021B">
        <w:rPr>
          <w:noProof/>
          <w:lang w:eastAsia="fr-CA"/>
        </w:rPr>
        <w:drawing>
          <wp:inline distT="0" distB="0" distL="0" distR="0" wp14:anchorId="49C477BE" wp14:editId="11328FF7">
            <wp:extent cx="3933825" cy="247650"/>
            <wp:effectExtent l="0" t="0" r="952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9F" w:rsidRDefault="0064021B">
      <w:r>
        <w:t>b)</w:t>
      </w:r>
      <w:r w:rsidRPr="0064021B">
        <w:t xml:space="preserve"> </w:t>
      </w:r>
      <w:r w:rsidRPr="0064021B">
        <w:rPr>
          <w:noProof/>
          <w:lang w:eastAsia="fr-CA"/>
        </w:rPr>
        <w:drawing>
          <wp:inline distT="0" distB="0" distL="0" distR="0" wp14:anchorId="2A077D0F" wp14:editId="7C5580A3">
            <wp:extent cx="3933825" cy="247650"/>
            <wp:effectExtent l="0" t="0" r="952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21B" w:rsidRDefault="0064021B">
      <w:r>
        <w:t>c) L’adresse n’a pas changé.</w:t>
      </w:r>
    </w:p>
    <w:p w:rsidR="0064021B" w:rsidRDefault="0064021B" w:rsidP="0064021B"/>
    <w:p w:rsidR="0064021B" w:rsidRDefault="0064021B" w:rsidP="004D16AE">
      <w:pPr>
        <w:pStyle w:val="Titre1"/>
      </w:pPr>
      <w:r>
        <w:t>Question 7</w:t>
      </w:r>
    </w:p>
    <w:p w:rsidR="00887F07" w:rsidRDefault="00887F07" w:rsidP="0064021B">
      <w:r w:rsidRPr="00887F07">
        <w:rPr>
          <w:noProof/>
          <w:lang w:eastAsia="fr-CA"/>
        </w:rPr>
        <w:drawing>
          <wp:inline distT="0" distB="0" distL="0" distR="0" wp14:anchorId="1A1A8D9E" wp14:editId="07B7A1D2">
            <wp:extent cx="5486400" cy="61595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07" w:rsidRDefault="00887F07">
      <w:r>
        <w:br w:type="page"/>
      </w:r>
    </w:p>
    <w:p w:rsidR="00887F07" w:rsidRDefault="00887F07" w:rsidP="004D16AE">
      <w:pPr>
        <w:pStyle w:val="Titre1"/>
      </w:pPr>
      <w:r>
        <w:lastRenderedPageBreak/>
        <w:t>Question 8</w:t>
      </w:r>
    </w:p>
    <w:p w:rsidR="00887F07" w:rsidRDefault="00887F07" w:rsidP="00887F07">
      <w:r w:rsidRPr="00887F07">
        <w:rPr>
          <w:noProof/>
          <w:lang w:eastAsia="fr-CA"/>
        </w:rPr>
        <w:drawing>
          <wp:anchor distT="0" distB="0" distL="114300" distR="114300" simplePos="0" relativeHeight="251662336" behindDoc="1" locked="0" layoutInCell="1" allowOverlap="1" wp14:anchorId="0DB44256" wp14:editId="576186AD">
            <wp:simplePos x="0" y="0"/>
            <wp:positionH relativeFrom="margin">
              <wp:align>left</wp:align>
            </wp:positionH>
            <wp:positionV relativeFrom="paragraph">
              <wp:posOffset>148590</wp:posOffset>
            </wp:positionV>
            <wp:extent cx="3286125" cy="3124200"/>
            <wp:effectExtent l="0" t="0" r="9525" b="0"/>
            <wp:wrapTight wrapText="bothSides">
              <wp:wrapPolygon edited="0">
                <wp:start x="0" y="0"/>
                <wp:lineTo x="0" y="21468"/>
                <wp:lineTo x="21537" y="21468"/>
                <wp:lineTo x="21537" y="0"/>
                <wp:lineTo x="0" y="0"/>
              </wp:wrapPolygon>
            </wp:wrapTight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F07" w:rsidRDefault="00887F07" w:rsidP="00887F07"/>
    <w:p w:rsidR="00887F07" w:rsidRDefault="00887F07" w:rsidP="0064021B"/>
    <w:p w:rsidR="0064021B" w:rsidRDefault="0064021B"/>
    <w:p w:rsidR="00887F07" w:rsidRDefault="00887F07">
      <w:r w:rsidRPr="00887F07">
        <w:rPr>
          <w:noProof/>
          <w:lang w:eastAsia="fr-CA"/>
        </w:rPr>
        <w:drawing>
          <wp:anchor distT="0" distB="0" distL="114300" distR="114300" simplePos="0" relativeHeight="251663360" behindDoc="1" locked="0" layoutInCell="1" allowOverlap="1" wp14:anchorId="41E1673A" wp14:editId="7F41FADA">
            <wp:simplePos x="0" y="0"/>
            <wp:positionH relativeFrom="margin">
              <wp:align>left</wp:align>
            </wp:positionH>
            <wp:positionV relativeFrom="paragraph">
              <wp:posOffset>2260600</wp:posOffset>
            </wp:positionV>
            <wp:extent cx="5143500" cy="3133725"/>
            <wp:effectExtent l="0" t="0" r="0" b="9525"/>
            <wp:wrapTight wrapText="bothSides">
              <wp:wrapPolygon edited="0">
                <wp:start x="0" y="0"/>
                <wp:lineTo x="0" y="21534"/>
                <wp:lineTo x="21520" y="21534"/>
                <wp:lineTo x="21520" y="0"/>
                <wp:lineTo x="0" y="0"/>
              </wp:wrapPolygon>
            </wp:wrapTight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887F07" w:rsidRDefault="00887F07" w:rsidP="004D16AE">
      <w:pPr>
        <w:pStyle w:val="Titre1"/>
      </w:pPr>
      <w:r>
        <w:lastRenderedPageBreak/>
        <w:t>Question 9</w:t>
      </w:r>
    </w:p>
    <w:p w:rsidR="0064021B" w:rsidRDefault="00F71AC3">
      <w:r w:rsidRPr="00F71AC3">
        <w:rPr>
          <w:noProof/>
          <w:lang w:eastAsia="fr-CA"/>
        </w:rPr>
        <w:drawing>
          <wp:inline distT="0" distB="0" distL="0" distR="0" wp14:anchorId="2FCDDD9C" wp14:editId="0625064E">
            <wp:extent cx="5486400" cy="359410"/>
            <wp:effectExtent l="0" t="0" r="0" b="254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AC3" w:rsidRDefault="00F71AC3" w:rsidP="004D16AE">
      <w:pPr>
        <w:pStyle w:val="Titre1"/>
      </w:pPr>
      <w:r>
        <w:t>Question 10</w:t>
      </w:r>
    </w:p>
    <w:p w:rsidR="00F71AC3" w:rsidRDefault="00F74D51">
      <w:r w:rsidRPr="00F74D51">
        <w:rPr>
          <w:noProof/>
          <w:lang w:eastAsia="fr-CA"/>
        </w:rPr>
        <w:drawing>
          <wp:anchor distT="0" distB="0" distL="114300" distR="114300" simplePos="0" relativeHeight="251664384" behindDoc="1" locked="0" layoutInCell="1" allowOverlap="1" wp14:anchorId="0138B027" wp14:editId="76CA8921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5133975" cy="847725"/>
            <wp:effectExtent l="0" t="0" r="9525" b="9525"/>
            <wp:wrapTight wrapText="bothSides">
              <wp:wrapPolygon edited="0">
                <wp:start x="0" y="0"/>
                <wp:lineTo x="0" y="21357"/>
                <wp:lineTo x="21560" y="21357"/>
                <wp:lineTo x="21560" y="0"/>
                <wp:lineTo x="0" y="0"/>
              </wp:wrapPolygon>
            </wp:wrapTight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a)</w:t>
      </w:r>
    </w:p>
    <w:p w:rsidR="00F74D51" w:rsidRDefault="00F74D51"/>
    <w:p w:rsidR="00F74D51" w:rsidRDefault="00F74D51"/>
    <w:p w:rsidR="00F74D51" w:rsidRDefault="00F74D51"/>
    <w:p w:rsidR="00F74D51" w:rsidRDefault="00F74D51">
      <w:r>
        <w:t>b)</w:t>
      </w:r>
      <w:r w:rsidR="002028BD">
        <w:t xml:space="preserve"> La nouvelle adresse </w:t>
      </w:r>
      <w:r w:rsidR="00DF0F37">
        <w:t>a été configurée statiquement elle est donc différente de la première qui aurait dû être obtenue dynamiquement par le DHCP.</w:t>
      </w:r>
    </w:p>
    <w:p w:rsidR="009B5D76" w:rsidRDefault="009B5D76"/>
    <w:p w:rsidR="009B5D76" w:rsidRDefault="009B5D76" w:rsidP="004D16AE">
      <w:pPr>
        <w:pStyle w:val="Titre1"/>
      </w:pPr>
      <w:r>
        <w:t>Question 11</w:t>
      </w:r>
    </w:p>
    <w:p w:rsidR="004E67CE" w:rsidRDefault="004E67CE" w:rsidP="009B5D76">
      <w:r>
        <w:t>L’adresse MAC est indépendante de la configuration, elle est unique et demeure inchangée. L’a</w:t>
      </w:r>
      <w:r w:rsidR="00306A20">
        <w:t>dresse MAC de la question 8 est</w:t>
      </w:r>
      <w:r>
        <w:t xml:space="preserve"> la même que celle de la question 10.</w:t>
      </w:r>
    </w:p>
    <w:p w:rsidR="005E0AA5" w:rsidRDefault="005E0AA5" w:rsidP="009B5D76"/>
    <w:p w:rsidR="005E0AA5" w:rsidRDefault="005E0AA5" w:rsidP="004D16AE">
      <w:pPr>
        <w:pStyle w:val="Titre1"/>
      </w:pPr>
      <w:r>
        <w:t>Question 12</w:t>
      </w:r>
    </w:p>
    <w:p w:rsidR="003E713F" w:rsidRDefault="003E713F" w:rsidP="009B5D76">
      <w:r w:rsidRPr="003E713F">
        <w:rPr>
          <w:noProof/>
          <w:lang w:eastAsia="fr-CA"/>
        </w:rPr>
        <w:drawing>
          <wp:inline distT="0" distB="0" distL="0" distR="0" wp14:anchorId="47DC8895" wp14:editId="026D0D9D">
            <wp:extent cx="5486400" cy="932815"/>
            <wp:effectExtent l="0" t="0" r="0" b="63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76" w:rsidRDefault="003E713F">
      <w:r>
        <w:t>Comme l’adresse est statique, elle ne peut être réobtenue dynamiquement.</w:t>
      </w:r>
    </w:p>
    <w:p w:rsidR="004A69F6" w:rsidRDefault="004A69F6"/>
    <w:p w:rsidR="004A69F6" w:rsidRDefault="004A69F6" w:rsidP="004D16AE">
      <w:pPr>
        <w:pStyle w:val="Titre1"/>
      </w:pPr>
      <w:r>
        <w:t>Question 13</w:t>
      </w:r>
    </w:p>
    <w:p w:rsidR="00E84CB5" w:rsidRDefault="00E84CB5">
      <w:r w:rsidRPr="00E84CB5">
        <w:rPr>
          <w:noProof/>
          <w:lang w:eastAsia="fr-CA"/>
        </w:rPr>
        <w:drawing>
          <wp:inline distT="0" distB="0" distL="0" distR="0" wp14:anchorId="1EE48502" wp14:editId="744BF4F2">
            <wp:extent cx="5153025" cy="1219200"/>
            <wp:effectExtent l="0" t="0" r="9525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CB5" w:rsidRDefault="00E84CB5">
      <w:r>
        <w:t>L’adresse n’a pas changé.</w:t>
      </w:r>
    </w:p>
    <w:p w:rsidR="00E84CB5" w:rsidRDefault="00E84CB5"/>
    <w:p w:rsidR="00E84CB5" w:rsidRDefault="00E84CB5" w:rsidP="004D16AE">
      <w:pPr>
        <w:pStyle w:val="Titre1"/>
      </w:pPr>
      <w:r>
        <w:lastRenderedPageBreak/>
        <w:t>Question 14</w:t>
      </w:r>
    </w:p>
    <w:p w:rsidR="00E61ED7" w:rsidRDefault="00E61ED7">
      <w:r>
        <w:t>a)</w:t>
      </w:r>
    </w:p>
    <w:p w:rsidR="00E61ED7" w:rsidRDefault="00E61ED7">
      <w:r w:rsidRPr="00E61ED7">
        <w:rPr>
          <w:noProof/>
          <w:lang w:eastAsia="fr-CA"/>
        </w:rPr>
        <w:drawing>
          <wp:anchor distT="0" distB="0" distL="114300" distR="114300" simplePos="0" relativeHeight="251665408" behindDoc="1" locked="0" layoutInCell="1" allowOverlap="1" wp14:anchorId="1C161021" wp14:editId="15757864">
            <wp:simplePos x="0" y="0"/>
            <wp:positionH relativeFrom="margin">
              <wp:align>left</wp:align>
            </wp:positionH>
            <wp:positionV relativeFrom="paragraph">
              <wp:posOffset>160020</wp:posOffset>
            </wp:positionV>
            <wp:extent cx="5286375" cy="6762750"/>
            <wp:effectExtent l="0" t="0" r="9525" b="0"/>
            <wp:wrapTight wrapText="bothSides">
              <wp:wrapPolygon edited="0">
                <wp:start x="0" y="0"/>
                <wp:lineTo x="0" y="21539"/>
                <wp:lineTo x="21561" y="21539"/>
                <wp:lineTo x="21561" y="0"/>
                <wp:lineTo x="0" y="0"/>
              </wp:wrapPolygon>
            </wp:wrapTight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060E3B" w:rsidRDefault="00060E3B">
      <w:r w:rsidRPr="00E61ED7">
        <w:rPr>
          <w:noProof/>
          <w:lang w:eastAsia="fr-CA"/>
        </w:rPr>
        <w:lastRenderedPageBreak/>
        <w:drawing>
          <wp:anchor distT="0" distB="0" distL="114300" distR="114300" simplePos="0" relativeHeight="251667456" behindDoc="1" locked="0" layoutInCell="1" allowOverlap="1" wp14:anchorId="7284C9E3" wp14:editId="6B420638">
            <wp:simplePos x="0" y="0"/>
            <wp:positionH relativeFrom="column">
              <wp:posOffset>220980</wp:posOffset>
            </wp:positionH>
            <wp:positionV relativeFrom="paragraph">
              <wp:posOffset>228600</wp:posOffset>
            </wp:positionV>
            <wp:extent cx="5486400" cy="1880870"/>
            <wp:effectExtent l="0" t="0" r="0" b="5080"/>
            <wp:wrapTight wrapText="bothSides">
              <wp:wrapPolygon edited="0">
                <wp:start x="0" y="0"/>
                <wp:lineTo x="0" y="21440"/>
                <wp:lineTo x="21525" y="21440"/>
                <wp:lineTo x="21525" y="0"/>
                <wp:lineTo x="0" y="0"/>
              </wp:wrapPolygon>
            </wp:wrapTight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1ED7">
        <w:t>b)</w:t>
      </w:r>
    </w:p>
    <w:p w:rsidR="00060E3B" w:rsidRDefault="00060E3B">
      <w:pPr>
        <w:rPr>
          <w:noProof/>
          <w:lang w:eastAsia="fr-CA"/>
        </w:rPr>
      </w:pPr>
      <w:r w:rsidRPr="00060E3B">
        <w:rPr>
          <w:noProof/>
          <w:lang w:eastAsia="fr-CA"/>
        </w:rPr>
        <w:lastRenderedPageBreak/>
        <w:drawing>
          <wp:anchor distT="0" distB="0" distL="114300" distR="114300" simplePos="0" relativeHeight="251666432" behindDoc="1" locked="0" layoutInCell="1" allowOverlap="1" wp14:anchorId="739C11EF" wp14:editId="4568F7E2">
            <wp:simplePos x="0" y="0"/>
            <wp:positionH relativeFrom="column">
              <wp:posOffset>274320</wp:posOffset>
            </wp:positionH>
            <wp:positionV relativeFrom="paragraph">
              <wp:posOffset>822960</wp:posOffset>
            </wp:positionV>
            <wp:extent cx="5295900" cy="6896100"/>
            <wp:effectExtent l="0" t="0" r="0" b="0"/>
            <wp:wrapTight wrapText="bothSides">
              <wp:wrapPolygon edited="0">
                <wp:start x="0" y="0"/>
                <wp:lineTo x="0" y="21540"/>
                <wp:lineTo x="21522" y="21540"/>
                <wp:lineTo x="21522" y="0"/>
                <wp:lineTo x="0" y="0"/>
              </wp:wrapPolygon>
            </wp:wrapTight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ED7">
        <w:rPr>
          <w:noProof/>
          <w:lang w:eastAsia="fr-CA"/>
        </w:rPr>
        <w:t>c)</w:t>
      </w:r>
      <w:r w:rsidRPr="00060E3B">
        <w:rPr>
          <w:noProof/>
          <w:lang w:eastAsia="fr-CA"/>
        </w:rPr>
        <w:t xml:space="preserve"> </w:t>
      </w:r>
    </w:p>
    <w:p w:rsidR="00060E3B" w:rsidRDefault="00060E3B">
      <w:pPr>
        <w:rPr>
          <w:noProof/>
          <w:lang w:eastAsia="fr-CA"/>
        </w:rPr>
      </w:pPr>
      <w:r>
        <w:rPr>
          <w:noProof/>
          <w:lang w:eastAsia="fr-CA"/>
        </w:rPr>
        <w:br w:type="page"/>
      </w:r>
    </w:p>
    <w:p w:rsidR="00E61ED7" w:rsidRDefault="00F933EC">
      <w:r>
        <w:lastRenderedPageBreak/>
        <w:t>d) La cache ARP a ajouté l’adresse pingée  à ses résultats.</w:t>
      </w:r>
    </w:p>
    <w:p w:rsidR="00FE3518" w:rsidRDefault="00FE3518">
      <w:pPr>
        <w:rPr>
          <w:noProof/>
          <w:lang w:eastAsia="fr-CA"/>
        </w:rPr>
      </w:pPr>
      <w:r>
        <w:t>e)</w:t>
      </w:r>
      <w:r w:rsidR="00EE22DA" w:rsidRPr="00EE22DA">
        <w:rPr>
          <w:noProof/>
          <w:lang w:eastAsia="fr-CA"/>
        </w:rPr>
        <w:t xml:space="preserve"> </w:t>
      </w:r>
      <w:r w:rsidR="00EE22DA">
        <w:rPr>
          <w:noProof/>
          <w:lang w:eastAsia="fr-CA"/>
        </w:rPr>
        <w:t>Oui</w:t>
      </w:r>
      <w:r w:rsidR="00EE22DA" w:rsidRPr="00EE22DA">
        <w:rPr>
          <w:noProof/>
          <w:lang w:eastAsia="fr-CA"/>
        </w:rPr>
        <w:drawing>
          <wp:inline distT="0" distB="0" distL="0" distR="0" wp14:anchorId="3D7FD4F3" wp14:editId="32415F36">
            <wp:extent cx="5486400" cy="474980"/>
            <wp:effectExtent l="0" t="0" r="0" b="127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DA" w:rsidRDefault="00EE22DA">
      <w:pPr>
        <w:rPr>
          <w:noProof/>
          <w:lang w:eastAsia="fr-CA"/>
        </w:rPr>
      </w:pPr>
      <w:r>
        <w:rPr>
          <w:noProof/>
          <w:lang w:eastAsia="fr-CA"/>
        </w:rPr>
        <w:t>f)</w:t>
      </w:r>
    </w:p>
    <w:p w:rsidR="00EE22DA" w:rsidRDefault="00EE22DA">
      <w:r w:rsidRPr="00EE22DA">
        <w:rPr>
          <w:noProof/>
          <w:lang w:eastAsia="fr-CA"/>
        </w:rPr>
        <w:drawing>
          <wp:inline distT="0" distB="0" distL="0" distR="0" wp14:anchorId="01F60991" wp14:editId="2CADCC1A">
            <wp:extent cx="5486400" cy="280670"/>
            <wp:effectExtent l="0" t="0" r="0" b="508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DA" w:rsidRDefault="00EE22DA" w:rsidP="00EE22DA"/>
    <w:p w:rsidR="00EE22DA" w:rsidRDefault="00EE22DA" w:rsidP="004D16AE">
      <w:pPr>
        <w:pStyle w:val="Titre1"/>
      </w:pPr>
      <w:r>
        <w:t>Question 15</w:t>
      </w:r>
    </w:p>
    <w:p w:rsidR="009E04E3" w:rsidRDefault="009E04E3" w:rsidP="009E04E3">
      <w:pPr>
        <w:pStyle w:val="Paragraphedeliste"/>
        <w:numPr>
          <w:ilvl w:val="0"/>
          <w:numId w:val="3"/>
        </w:numPr>
      </w:pPr>
      <w:r w:rsidRPr="009E04E3">
        <w:t>Affiche le chemin pris par un p</w:t>
      </w:r>
      <w:r>
        <w:t>aquet ICMP vers un hôte distant.</w:t>
      </w:r>
    </w:p>
    <w:p w:rsidR="0027660D" w:rsidRDefault="0027660D" w:rsidP="0027660D">
      <w:pPr>
        <w:pStyle w:val="Paragraphedeliste"/>
        <w:numPr>
          <w:ilvl w:val="0"/>
          <w:numId w:val="3"/>
        </w:numPr>
      </w:pPr>
      <w:r>
        <w:t xml:space="preserve">Source : </w:t>
      </w:r>
      <w:r w:rsidRPr="0027660D">
        <w:t>24.201.179.159</w:t>
      </w:r>
    </w:p>
    <w:p w:rsidR="0027660D" w:rsidRDefault="0027660D" w:rsidP="0027660D">
      <w:pPr>
        <w:pStyle w:val="Paragraphedeliste"/>
      </w:pPr>
      <w:r>
        <w:t xml:space="preserve">Destination : </w:t>
      </w:r>
      <w:r w:rsidRPr="0027660D">
        <w:t>216.239.35.101</w:t>
      </w:r>
    </w:p>
    <w:p w:rsidR="0027660D" w:rsidRDefault="008E0589" w:rsidP="0027660D">
      <w:pPr>
        <w:pStyle w:val="Paragraphedeliste"/>
        <w:numPr>
          <w:ilvl w:val="0"/>
          <w:numId w:val="3"/>
        </w:numPr>
      </w:pPr>
      <w:r>
        <w:t>18</w:t>
      </w:r>
    </w:p>
    <w:p w:rsidR="005B1E91" w:rsidRDefault="005B1E91" w:rsidP="0027660D">
      <w:pPr>
        <w:pStyle w:val="Paragraphedeliste"/>
        <w:numPr>
          <w:ilvl w:val="0"/>
          <w:numId w:val="3"/>
        </w:numPr>
      </w:pPr>
      <w:r>
        <w:t xml:space="preserve">Ce sont les résultats de 3 essaies de </w:t>
      </w:r>
      <w:proofErr w:type="spellStart"/>
      <w:r>
        <w:t>ping</w:t>
      </w:r>
      <w:proofErr w:type="spellEnd"/>
      <w:r>
        <w:t>. Une * représente un timeout (délai excédent 2 secondes).</w:t>
      </w:r>
    </w:p>
    <w:p w:rsidR="005B1E91" w:rsidRDefault="005B1E91" w:rsidP="005B1E91">
      <w:pPr>
        <w:pStyle w:val="Paragraphedeliste"/>
        <w:numPr>
          <w:ilvl w:val="0"/>
          <w:numId w:val="3"/>
        </w:numPr>
      </w:pPr>
      <w:r w:rsidRPr="005B1E91">
        <w:rPr>
          <w:noProof/>
          <w:lang w:eastAsia="fr-CA"/>
        </w:rPr>
        <w:drawing>
          <wp:inline distT="0" distB="0" distL="0" distR="0" wp14:anchorId="5629DDF1" wp14:editId="4268A4E5">
            <wp:extent cx="5486400" cy="160655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E91" w:rsidRDefault="005B1E91" w:rsidP="005B1E91">
      <w:pPr>
        <w:pStyle w:val="Paragraphedeliste"/>
      </w:pPr>
    </w:p>
    <w:p w:rsidR="005B1E91" w:rsidRDefault="00F845D8" w:rsidP="004D16AE">
      <w:pPr>
        <w:pStyle w:val="Titre1"/>
      </w:pPr>
      <w:r w:rsidRPr="00F845D8">
        <w:rPr>
          <w:noProof/>
          <w:lang w:eastAsia="fr-CA"/>
        </w:rPr>
        <w:lastRenderedPageBreak/>
        <w:drawing>
          <wp:anchor distT="0" distB="0" distL="114300" distR="114300" simplePos="0" relativeHeight="251668480" behindDoc="1" locked="0" layoutInCell="1" allowOverlap="1" wp14:anchorId="64343239" wp14:editId="4177A2ED">
            <wp:simplePos x="0" y="0"/>
            <wp:positionH relativeFrom="column">
              <wp:posOffset>312420</wp:posOffset>
            </wp:positionH>
            <wp:positionV relativeFrom="paragraph">
              <wp:posOffset>441960</wp:posOffset>
            </wp:positionV>
            <wp:extent cx="5486400" cy="4372610"/>
            <wp:effectExtent l="0" t="0" r="0" b="8890"/>
            <wp:wrapTight wrapText="bothSides">
              <wp:wrapPolygon edited="0">
                <wp:start x="0" y="0"/>
                <wp:lineTo x="0" y="21550"/>
                <wp:lineTo x="21525" y="21550"/>
                <wp:lineTo x="21525" y="0"/>
                <wp:lineTo x="0" y="0"/>
              </wp:wrapPolygon>
            </wp:wrapTight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1E91">
        <w:t>Question 16</w:t>
      </w:r>
    </w:p>
    <w:p w:rsidR="00F845D8" w:rsidRDefault="00F845D8">
      <w:r>
        <w:br w:type="page"/>
      </w:r>
    </w:p>
    <w:p w:rsidR="00F845D8" w:rsidRDefault="00F845D8" w:rsidP="004D16AE">
      <w:pPr>
        <w:pStyle w:val="Titre1"/>
      </w:pPr>
      <w:r>
        <w:lastRenderedPageBreak/>
        <w:t>Question 17</w:t>
      </w:r>
    </w:p>
    <w:p w:rsidR="00FC6D9F" w:rsidRDefault="00FC6D9F" w:rsidP="005B1E91"/>
    <w:p w:rsidR="00FC6D9F" w:rsidRDefault="0017703D" w:rsidP="00FC6D9F">
      <w:r w:rsidRPr="00FC6D9F">
        <w:rPr>
          <w:noProof/>
          <w:lang w:eastAsia="fr-CA"/>
        </w:rPr>
        <w:drawing>
          <wp:anchor distT="0" distB="0" distL="114300" distR="114300" simplePos="0" relativeHeight="251669504" behindDoc="1" locked="0" layoutInCell="1" allowOverlap="1" wp14:anchorId="3F69E8E4" wp14:editId="5D185330">
            <wp:simplePos x="0" y="0"/>
            <wp:positionH relativeFrom="margin">
              <wp:align>right</wp:align>
            </wp:positionH>
            <wp:positionV relativeFrom="paragraph">
              <wp:posOffset>464820</wp:posOffset>
            </wp:positionV>
            <wp:extent cx="5486400" cy="1954530"/>
            <wp:effectExtent l="0" t="0" r="0" b="7620"/>
            <wp:wrapTight wrapText="bothSides">
              <wp:wrapPolygon edited="0">
                <wp:start x="0" y="0"/>
                <wp:lineTo x="0" y="21474"/>
                <wp:lineTo x="21525" y="21474"/>
                <wp:lineTo x="21525" y="0"/>
                <wp:lineTo x="0" y="0"/>
              </wp:wrapPolygon>
            </wp:wrapTight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6D9F">
        <w:t>a)  Toutes les connections sont ouvertes sauf celle sur le port 2179. Il y a donc 8 connexions ouvertes et les ports concernés sont ceux surligné</w:t>
      </w:r>
      <w:r w:rsidR="0001494B">
        <w:t>s</w:t>
      </w:r>
      <w:r w:rsidR="00FC6D9F">
        <w:t xml:space="preserve"> en rouge.</w:t>
      </w:r>
    </w:p>
    <w:p w:rsidR="00A63E07" w:rsidRDefault="00A63E07" w:rsidP="00A63E07">
      <w:pPr>
        <w:pStyle w:val="Paragraphedeliste"/>
        <w:ind w:left="0"/>
        <w:rPr>
          <w:noProof/>
          <w:lang w:eastAsia="fr-CA"/>
        </w:rPr>
      </w:pPr>
      <w:r>
        <w:rPr>
          <w:noProof/>
          <w:lang w:eastAsia="fr-CA"/>
        </w:rPr>
        <w:t>b)</w:t>
      </w:r>
      <w:r w:rsidR="00FA51DC" w:rsidRPr="00FA51DC">
        <w:rPr>
          <w:noProof/>
          <w:lang w:eastAsia="fr-CA"/>
        </w:rPr>
        <w:t xml:space="preserve"> </w:t>
      </w:r>
      <w:r w:rsidR="00FA51DC" w:rsidRPr="00FA51DC">
        <w:rPr>
          <w:noProof/>
          <w:lang w:eastAsia="fr-CA"/>
        </w:rPr>
        <w:drawing>
          <wp:inline distT="0" distB="0" distL="0" distR="0" wp14:anchorId="79D78027" wp14:editId="2D9C4B25">
            <wp:extent cx="5486400" cy="2165985"/>
            <wp:effectExtent l="0" t="0" r="0" b="571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DC" w:rsidRDefault="00FA51DC" w:rsidP="00A63E07">
      <w:pPr>
        <w:pStyle w:val="Paragraphedeliste"/>
        <w:ind w:left="0"/>
        <w:rPr>
          <w:noProof/>
          <w:lang w:eastAsia="fr-CA"/>
        </w:rPr>
      </w:pPr>
    </w:p>
    <w:p w:rsidR="00FA51DC" w:rsidRDefault="00FA51DC" w:rsidP="00A63E07">
      <w:pPr>
        <w:pStyle w:val="Paragraphedeliste"/>
        <w:ind w:left="0"/>
        <w:rPr>
          <w:noProof/>
          <w:lang w:eastAsia="fr-CA"/>
        </w:rPr>
      </w:pPr>
      <w:r w:rsidRPr="00FA51DC">
        <w:rPr>
          <w:noProof/>
          <w:lang w:eastAsia="fr-CA"/>
        </w:rPr>
        <w:drawing>
          <wp:inline distT="0" distB="0" distL="0" distR="0" wp14:anchorId="6833A938" wp14:editId="77A7EBAE">
            <wp:extent cx="5486400" cy="1195705"/>
            <wp:effectExtent l="0" t="0" r="0" b="444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DC" w:rsidRDefault="00FA51DC" w:rsidP="00A63E07">
      <w:pPr>
        <w:pStyle w:val="Paragraphedeliste"/>
        <w:ind w:left="0"/>
        <w:rPr>
          <w:noProof/>
          <w:lang w:eastAsia="fr-CA"/>
        </w:rPr>
      </w:pPr>
    </w:p>
    <w:p w:rsidR="00053169" w:rsidRDefault="00FA51DC" w:rsidP="00A63E07">
      <w:pPr>
        <w:pStyle w:val="Paragraphedeliste"/>
        <w:ind w:left="0"/>
        <w:rPr>
          <w:noProof/>
          <w:lang w:eastAsia="fr-CA"/>
        </w:rPr>
      </w:pPr>
      <w:r>
        <w:rPr>
          <w:noProof/>
          <w:lang w:eastAsia="fr-CA"/>
        </w:rPr>
        <w:t>Lorsqu’on spécifie l’option –p TCP, seul les connexions IPv4 sont affichées alors que si l’on spécifie l’option –p TCPv6, seul les connexions IPv6 seront affichées.</w:t>
      </w:r>
    </w:p>
    <w:p w:rsidR="00053169" w:rsidRDefault="00053169">
      <w:pPr>
        <w:rPr>
          <w:noProof/>
          <w:lang w:eastAsia="fr-CA"/>
        </w:rPr>
      </w:pPr>
      <w:r>
        <w:rPr>
          <w:noProof/>
          <w:lang w:eastAsia="fr-CA"/>
        </w:rPr>
        <w:br w:type="page"/>
      </w:r>
    </w:p>
    <w:p w:rsidR="00053169" w:rsidRDefault="00053169" w:rsidP="004D16AE">
      <w:pPr>
        <w:pStyle w:val="Titre1"/>
      </w:pPr>
      <w:r>
        <w:lastRenderedPageBreak/>
        <w:t>Question 18</w:t>
      </w:r>
    </w:p>
    <w:p w:rsidR="00061744" w:rsidRDefault="00061744" w:rsidP="00053169">
      <w:r w:rsidRPr="00061744">
        <w:rPr>
          <w:noProof/>
          <w:lang w:eastAsia="fr-CA"/>
        </w:rPr>
        <w:drawing>
          <wp:anchor distT="0" distB="0" distL="114300" distR="114300" simplePos="0" relativeHeight="251670528" behindDoc="1" locked="0" layoutInCell="1" allowOverlap="1" wp14:anchorId="25E9A35F" wp14:editId="0F2D27AA">
            <wp:simplePos x="0" y="0"/>
            <wp:positionH relativeFrom="column">
              <wp:posOffset>525780</wp:posOffset>
            </wp:positionH>
            <wp:positionV relativeFrom="paragraph">
              <wp:posOffset>11430</wp:posOffset>
            </wp:positionV>
            <wp:extent cx="3009900" cy="1266825"/>
            <wp:effectExtent l="0" t="0" r="0" b="9525"/>
            <wp:wrapTight wrapText="bothSides">
              <wp:wrapPolygon edited="0">
                <wp:start x="0" y="0"/>
                <wp:lineTo x="0" y="21438"/>
                <wp:lineTo x="21463" y="21438"/>
                <wp:lineTo x="21463" y="0"/>
                <wp:lineTo x="0" y="0"/>
              </wp:wrapPolygon>
            </wp:wrapTight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a)</w:t>
      </w:r>
    </w:p>
    <w:p w:rsidR="00061744" w:rsidRDefault="00061744" w:rsidP="00053169"/>
    <w:p w:rsidR="00AF5769" w:rsidRDefault="00AF5769" w:rsidP="00A63E07">
      <w:pPr>
        <w:pStyle w:val="Paragraphedeliste"/>
        <w:ind w:left="0"/>
        <w:rPr>
          <w:noProof/>
          <w:lang w:eastAsia="fr-CA"/>
        </w:rPr>
      </w:pPr>
    </w:p>
    <w:p w:rsidR="00061744" w:rsidRDefault="00061744" w:rsidP="00A63E07">
      <w:pPr>
        <w:pStyle w:val="Paragraphedeliste"/>
        <w:ind w:left="0"/>
        <w:rPr>
          <w:noProof/>
          <w:lang w:eastAsia="fr-CA"/>
        </w:rPr>
      </w:pPr>
    </w:p>
    <w:p w:rsidR="00061744" w:rsidRDefault="00061744" w:rsidP="00A63E07">
      <w:pPr>
        <w:pStyle w:val="Paragraphedeliste"/>
        <w:ind w:left="0"/>
        <w:rPr>
          <w:noProof/>
          <w:lang w:eastAsia="fr-CA"/>
        </w:rPr>
      </w:pPr>
    </w:p>
    <w:p w:rsidR="00061744" w:rsidRDefault="00061744" w:rsidP="00A63E07">
      <w:pPr>
        <w:pStyle w:val="Paragraphedeliste"/>
        <w:ind w:left="0"/>
        <w:rPr>
          <w:noProof/>
          <w:lang w:eastAsia="fr-CA"/>
        </w:rPr>
      </w:pPr>
    </w:p>
    <w:p w:rsidR="00061744" w:rsidRDefault="00061744" w:rsidP="00A63E07">
      <w:pPr>
        <w:pStyle w:val="Paragraphedeliste"/>
        <w:ind w:left="0"/>
        <w:rPr>
          <w:noProof/>
          <w:lang w:eastAsia="fr-CA"/>
        </w:rPr>
      </w:pPr>
    </w:p>
    <w:p w:rsidR="00061744" w:rsidRDefault="00283627" w:rsidP="00A63E07">
      <w:pPr>
        <w:pStyle w:val="Paragraphedeliste"/>
        <w:ind w:left="0"/>
        <w:rPr>
          <w:noProof/>
          <w:lang w:eastAsia="fr-CA"/>
        </w:rPr>
      </w:pPr>
      <w:r w:rsidRPr="00283627">
        <w:rPr>
          <w:noProof/>
          <w:lang w:eastAsia="fr-CA"/>
        </w:rPr>
        <w:drawing>
          <wp:anchor distT="0" distB="0" distL="114300" distR="114300" simplePos="0" relativeHeight="251671552" behindDoc="1" locked="0" layoutInCell="1" allowOverlap="1" wp14:anchorId="7D9DEEB6" wp14:editId="2EDBB919">
            <wp:simplePos x="0" y="0"/>
            <wp:positionH relativeFrom="column">
              <wp:posOffset>518160</wp:posOffset>
            </wp:positionH>
            <wp:positionV relativeFrom="paragraph">
              <wp:posOffset>5715</wp:posOffset>
            </wp:positionV>
            <wp:extent cx="5105400" cy="2009775"/>
            <wp:effectExtent l="0" t="0" r="0" b="9525"/>
            <wp:wrapTight wrapText="bothSides">
              <wp:wrapPolygon edited="0">
                <wp:start x="0" y="0"/>
                <wp:lineTo x="0" y="21498"/>
                <wp:lineTo x="21519" y="21498"/>
                <wp:lineTo x="21519" y="0"/>
                <wp:lineTo x="0" y="0"/>
              </wp:wrapPolygon>
            </wp:wrapTight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1744">
        <w:rPr>
          <w:noProof/>
          <w:lang w:eastAsia="fr-CA"/>
        </w:rPr>
        <w:t>b)</w:t>
      </w:r>
      <w:r w:rsidRPr="00283627">
        <w:rPr>
          <w:noProof/>
          <w:lang w:eastAsia="fr-CA"/>
        </w:rPr>
        <w:t xml:space="preserve"> </w:t>
      </w:r>
    </w:p>
    <w:p w:rsidR="00283627" w:rsidRDefault="00283627" w:rsidP="00A63E07">
      <w:pPr>
        <w:pStyle w:val="Paragraphedeliste"/>
        <w:ind w:left="0"/>
        <w:rPr>
          <w:noProof/>
          <w:lang w:eastAsia="fr-CA"/>
        </w:rPr>
      </w:pPr>
    </w:p>
    <w:p w:rsidR="00283627" w:rsidRDefault="00283627" w:rsidP="00A63E07">
      <w:pPr>
        <w:pStyle w:val="Paragraphedeliste"/>
        <w:ind w:left="0"/>
        <w:rPr>
          <w:noProof/>
          <w:lang w:eastAsia="fr-CA"/>
        </w:rPr>
      </w:pPr>
    </w:p>
    <w:p w:rsidR="00283627" w:rsidRDefault="00283627" w:rsidP="00A63E07">
      <w:pPr>
        <w:pStyle w:val="Paragraphedeliste"/>
        <w:ind w:left="0"/>
        <w:rPr>
          <w:noProof/>
          <w:lang w:eastAsia="fr-CA"/>
        </w:rPr>
      </w:pPr>
    </w:p>
    <w:p w:rsidR="00283627" w:rsidRDefault="00283627" w:rsidP="00A63E07">
      <w:pPr>
        <w:pStyle w:val="Paragraphedeliste"/>
        <w:ind w:left="0"/>
        <w:rPr>
          <w:noProof/>
          <w:lang w:eastAsia="fr-CA"/>
        </w:rPr>
      </w:pPr>
    </w:p>
    <w:p w:rsidR="00283627" w:rsidRDefault="00283627" w:rsidP="00A63E07">
      <w:pPr>
        <w:pStyle w:val="Paragraphedeliste"/>
        <w:ind w:left="0"/>
        <w:rPr>
          <w:noProof/>
          <w:lang w:eastAsia="fr-CA"/>
        </w:rPr>
      </w:pPr>
    </w:p>
    <w:p w:rsidR="00283627" w:rsidRDefault="00283627" w:rsidP="00A63E07">
      <w:pPr>
        <w:pStyle w:val="Paragraphedeliste"/>
        <w:ind w:left="0"/>
        <w:rPr>
          <w:noProof/>
          <w:lang w:eastAsia="fr-CA"/>
        </w:rPr>
      </w:pPr>
    </w:p>
    <w:p w:rsidR="00283627" w:rsidRDefault="00283627" w:rsidP="00A63E07">
      <w:pPr>
        <w:pStyle w:val="Paragraphedeliste"/>
        <w:ind w:left="0"/>
        <w:rPr>
          <w:noProof/>
          <w:lang w:eastAsia="fr-CA"/>
        </w:rPr>
      </w:pPr>
    </w:p>
    <w:p w:rsidR="00283627" w:rsidRDefault="00283627" w:rsidP="00A63E07">
      <w:pPr>
        <w:pStyle w:val="Paragraphedeliste"/>
        <w:ind w:left="0"/>
        <w:rPr>
          <w:noProof/>
          <w:lang w:eastAsia="fr-CA"/>
        </w:rPr>
      </w:pPr>
    </w:p>
    <w:p w:rsidR="00283627" w:rsidRDefault="00283627" w:rsidP="00A63E07">
      <w:pPr>
        <w:pStyle w:val="Paragraphedeliste"/>
        <w:ind w:left="0"/>
        <w:rPr>
          <w:noProof/>
          <w:lang w:eastAsia="fr-CA"/>
        </w:rPr>
      </w:pPr>
    </w:p>
    <w:p w:rsidR="00283627" w:rsidRDefault="00283627" w:rsidP="00A63E07">
      <w:pPr>
        <w:pStyle w:val="Paragraphedeliste"/>
        <w:ind w:left="0"/>
        <w:rPr>
          <w:noProof/>
          <w:lang w:eastAsia="fr-CA"/>
        </w:rPr>
      </w:pPr>
    </w:p>
    <w:p w:rsidR="00283627" w:rsidRDefault="00283627" w:rsidP="00A63E07">
      <w:pPr>
        <w:pStyle w:val="Paragraphedeliste"/>
        <w:ind w:left="0"/>
        <w:rPr>
          <w:noProof/>
          <w:lang w:eastAsia="fr-CA"/>
        </w:rPr>
      </w:pPr>
    </w:p>
    <w:p w:rsidR="00283627" w:rsidRDefault="00283627" w:rsidP="00B12204">
      <w:pPr>
        <w:pStyle w:val="Paragraphedeliste"/>
        <w:ind w:left="0" w:firstLine="708"/>
        <w:rPr>
          <w:noProof/>
          <w:lang w:eastAsia="fr-CA"/>
        </w:rPr>
      </w:pPr>
      <w:r>
        <w:rPr>
          <w:noProof/>
          <w:lang w:eastAsia="fr-CA"/>
        </w:rPr>
        <w:t>3905 / 525025 = 0.744%</w:t>
      </w:r>
    </w:p>
    <w:p w:rsidR="000F2262" w:rsidRDefault="00AB06B5" w:rsidP="004D16AE">
      <w:pPr>
        <w:pStyle w:val="Titre1"/>
        <w:rPr>
          <w:noProof/>
          <w:lang w:eastAsia="fr-CA"/>
        </w:rPr>
      </w:pPr>
      <w:r>
        <w:rPr>
          <w:noProof/>
          <w:lang w:eastAsia="fr-CA"/>
        </w:rPr>
        <w:br w:type="page"/>
      </w:r>
      <w:r w:rsidR="000F2262">
        <w:lastRenderedPageBreak/>
        <w:t>Question 19</w:t>
      </w:r>
    </w:p>
    <w:p w:rsidR="000C35A8" w:rsidRDefault="00AB06B5" w:rsidP="000F2262">
      <w:pPr>
        <w:rPr>
          <w:noProof/>
          <w:lang w:eastAsia="fr-CA"/>
        </w:rPr>
      </w:pPr>
      <w:r w:rsidRPr="00AB06B5">
        <w:rPr>
          <w:noProof/>
          <w:lang w:eastAsia="fr-CA"/>
        </w:rPr>
        <w:drawing>
          <wp:anchor distT="0" distB="0" distL="114300" distR="114300" simplePos="0" relativeHeight="251672576" behindDoc="1" locked="0" layoutInCell="1" allowOverlap="1" wp14:anchorId="5FB42933" wp14:editId="1D9D75F3">
            <wp:simplePos x="0" y="0"/>
            <wp:positionH relativeFrom="column">
              <wp:posOffset>556260</wp:posOffset>
            </wp:positionH>
            <wp:positionV relativeFrom="paragraph">
              <wp:posOffset>6350</wp:posOffset>
            </wp:positionV>
            <wp:extent cx="5486400" cy="2164080"/>
            <wp:effectExtent l="0" t="0" r="0" b="7620"/>
            <wp:wrapTight wrapText="bothSides">
              <wp:wrapPolygon edited="0">
                <wp:start x="0" y="0"/>
                <wp:lineTo x="0" y="21486"/>
                <wp:lineTo x="21525" y="21486"/>
                <wp:lineTo x="21525" y="0"/>
                <wp:lineTo x="0" y="0"/>
              </wp:wrapPolygon>
            </wp:wrapTight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09EE">
        <w:t>a)</w:t>
      </w:r>
      <w:r w:rsidRPr="00AB06B5">
        <w:rPr>
          <w:noProof/>
          <w:lang w:eastAsia="fr-CA"/>
        </w:rPr>
        <w:t xml:space="preserve"> </w:t>
      </w:r>
    </w:p>
    <w:p w:rsidR="00AB06B5" w:rsidRDefault="00AB06B5" w:rsidP="000F2262">
      <w:pPr>
        <w:rPr>
          <w:noProof/>
          <w:lang w:eastAsia="fr-CA"/>
        </w:rPr>
      </w:pPr>
    </w:p>
    <w:p w:rsidR="00AB06B5" w:rsidRDefault="00AB06B5" w:rsidP="000F2262">
      <w:pPr>
        <w:rPr>
          <w:noProof/>
          <w:lang w:eastAsia="fr-CA"/>
        </w:rPr>
      </w:pPr>
    </w:p>
    <w:p w:rsidR="00AB06B5" w:rsidRDefault="00AB06B5" w:rsidP="000F2262">
      <w:pPr>
        <w:rPr>
          <w:noProof/>
          <w:lang w:eastAsia="fr-CA"/>
        </w:rPr>
      </w:pPr>
    </w:p>
    <w:p w:rsidR="00AB06B5" w:rsidRDefault="00AB06B5" w:rsidP="000F2262">
      <w:pPr>
        <w:rPr>
          <w:noProof/>
          <w:lang w:eastAsia="fr-CA"/>
        </w:rPr>
      </w:pPr>
    </w:p>
    <w:p w:rsidR="00AB06B5" w:rsidRDefault="00AB06B5" w:rsidP="000F2262">
      <w:pPr>
        <w:rPr>
          <w:noProof/>
          <w:lang w:eastAsia="fr-CA"/>
        </w:rPr>
      </w:pPr>
    </w:p>
    <w:p w:rsidR="00AB06B5" w:rsidRDefault="00AB06B5" w:rsidP="000F2262">
      <w:pPr>
        <w:rPr>
          <w:noProof/>
          <w:lang w:eastAsia="fr-CA"/>
        </w:rPr>
      </w:pPr>
    </w:p>
    <w:p w:rsidR="00AB06B5" w:rsidRDefault="00AB06B5" w:rsidP="000F2262">
      <w:pPr>
        <w:rPr>
          <w:noProof/>
          <w:lang w:eastAsia="fr-CA"/>
        </w:rPr>
      </w:pPr>
    </w:p>
    <w:p w:rsidR="00AB06B5" w:rsidRDefault="00AB06B5" w:rsidP="000F2262">
      <w:pPr>
        <w:rPr>
          <w:noProof/>
          <w:lang w:eastAsia="fr-CA"/>
        </w:rPr>
      </w:pPr>
      <w:r>
        <w:rPr>
          <w:noProof/>
          <w:lang w:eastAsia="fr-CA"/>
        </w:rPr>
        <w:t>Taux d’erreur transmission : paquets non monodiffusés / sommes de paquets émis</w:t>
      </w:r>
    </w:p>
    <w:p w:rsidR="00AB06B5" w:rsidRDefault="00AB06B5" w:rsidP="000F2262">
      <w:pPr>
        <w:rPr>
          <w:noProof/>
          <w:lang w:eastAsia="fr-CA"/>
        </w:rPr>
      </w:pPr>
      <w:r>
        <w:rPr>
          <w:noProof/>
          <w:lang w:eastAsia="fr-CA"/>
        </w:rPr>
        <w:tab/>
      </w:r>
      <w:r>
        <w:rPr>
          <w:noProof/>
          <w:lang w:eastAsia="fr-CA"/>
        </w:rPr>
        <w:tab/>
      </w:r>
      <w:r>
        <w:rPr>
          <w:noProof/>
          <w:lang w:eastAsia="fr-CA"/>
        </w:rPr>
        <w:tab/>
      </w:r>
      <w:r>
        <w:rPr>
          <w:noProof/>
          <w:lang w:eastAsia="fr-CA"/>
        </w:rPr>
        <w:tab/>
        <w:t>21142 / (21142+2649523) =  0.792%</w:t>
      </w:r>
    </w:p>
    <w:p w:rsidR="00AB06B5" w:rsidRDefault="00AB06B5" w:rsidP="000F2262"/>
    <w:p w:rsidR="00AB06B5" w:rsidRDefault="00AB06B5" w:rsidP="00AB06B5">
      <w:pPr>
        <w:rPr>
          <w:noProof/>
          <w:lang w:eastAsia="fr-CA"/>
        </w:rPr>
      </w:pPr>
      <w:r>
        <w:rPr>
          <w:noProof/>
          <w:lang w:eastAsia="fr-CA"/>
        </w:rPr>
        <w:t>Taux d’erreur réception : paquets non monodiffusés / sommes de paquets reçus</w:t>
      </w:r>
    </w:p>
    <w:p w:rsidR="00AB06B5" w:rsidRDefault="00AB06B5" w:rsidP="00AB06B5">
      <w:pPr>
        <w:rPr>
          <w:noProof/>
          <w:lang w:eastAsia="fr-CA"/>
        </w:rPr>
      </w:pPr>
      <w:r>
        <w:rPr>
          <w:noProof/>
          <w:lang w:eastAsia="fr-CA"/>
        </w:rPr>
        <w:tab/>
      </w:r>
      <w:r>
        <w:rPr>
          <w:noProof/>
          <w:lang w:eastAsia="fr-CA"/>
        </w:rPr>
        <w:tab/>
      </w:r>
      <w:r>
        <w:rPr>
          <w:noProof/>
          <w:lang w:eastAsia="fr-CA"/>
        </w:rPr>
        <w:tab/>
      </w:r>
      <w:r>
        <w:rPr>
          <w:noProof/>
          <w:lang w:eastAsia="fr-CA"/>
        </w:rPr>
        <w:tab/>
      </w:r>
      <w:r w:rsidR="00E20053">
        <w:rPr>
          <w:noProof/>
          <w:lang w:eastAsia="fr-CA"/>
        </w:rPr>
        <w:t>383450</w:t>
      </w:r>
      <w:r>
        <w:rPr>
          <w:noProof/>
          <w:lang w:eastAsia="fr-CA"/>
        </w:rPr>
        <w:t xml:space="preserve"> / (</w:t>
      </w:r>
      <w:r w:rsidR="00E20053">
        <w:rPr>
          <w:noProof/>
          <w:lang w:eastAsia="fr-CA"/>
        </w:rPr>
        <w:t>383450</w:t>
      </w:r>
      <w:r>
        <w:rPr>
          <w:noProof/>
          <w:lang w:eastAsia="fr-CA"/>
        </w:rPr>
        <w:t>+</w:t>
      </w:r>
      <w:r w:rsidR="00E20053">
        <w:rPr>
          <w:noProof/>
          <w:lang w:eastAsia="fr-CA"/>
        </w:rPr>
        <w:t>2524320</w:t>
      </w:r>
      <w:r>
        <w:rPr>
          <w:noProof/>
          <w:lang w:eastAsia="fr-CA"/>
        </w:rPr>
        <w:t xml:space="preserve">) =  </w:t>
      </w:r>
      <w:r w:rsidR="00E20053">
        <w:rPr>
          <w:noProof/>
          <w:lang w:eastAsia="fr-CA"/>
        </w:rPr>
        <w:t>13,2</w:t>
      </w:r>
      <w:r>
        <w:rPr>
          <w:noProof/>
          <w:lang w:eastAsia="fr-CA"/>
        </w:rPr>
        <w:t>%</w:t>
      </w:r>
    </w:p>
    <w:p w:rsidR="00D92A7B" w:rsidRDefault="00D92A7B" w:rsidP="00AB06B5">
      <w:pPr>
        <w:rPr>
          <w:noProof/>
          <w:lang w:eastAsia="fr-CA"/>
        </w:rPr>
      </w:pPr>
    </w:p>
    <w:p w:rsidR="00D92A7B" w:rsidRDefault="00D92A7B" w:rsidP="00AB06B5">
      <w:pPr>
        <w:rPr>
          <w:noProof/>
          <w:lang w:eastAsia="fr-CA"/>
        </w:rPr>
      </w:pPr>
      <w:r>
        <w:rPr>
          <w:noProof/>
          <w:lang w:eastAsia="fr-CA"/>
        </w:rPr>
        <w:t>b)</w:t>
      </w:r>
      <w:r w:rsidR="001D7504">
        <w:rPr>
          <w:noProof/>
          <w:lang w:eastAsia="fr-CA"/>
        </w:rPr>
        <w:tab/>
        <w:t>Moyenne de taille des paquets émis :  nombre d’octets émis / nombre de paquets émis</w:t>
      </w:r>
    </w:p>
    <w:p w:rsidR="001D7504" w:rsidRDefault="001D7504" w:rsidP="00AB06B5">
      <w:pPr>
        <w:rPr>
          <w:noProof/>
          <w:lang w:eastAsia="fr-CA"/>
        </w:rPr>
      </w:pPr>
      <w:r>
        <w:rPr>
          <w:noProof/>
          <w:lang w:eastAsia="fr-CA"/>
        </w:rPr>
        <w:tab/>
      </w:r>
      <w:r>
        <w:rPr>
          <w:noProof/>
          <w:lang w:eastAsia="fr-CA"/>
        </w:rPr>
        <w:tab/>
      </w:r>
      <w:r>
        <w:rPr>
          <w:noProof/>
          <w:lang w:eastAsia="fr-CA"/>
        </w:rPr>
        <w:tab/>
      </w:r>
      <w:r>
        <w:rPr>
          <w:noProof/>
          <w:lang w:eastAsia="fr-CA"/>
        </w:rPr>
        <w:tab/>
        <w:t>1107774733 / (21142+2649523) = 414,8</w:t>
      </w:r>
    </w:p>
    <w:p w:rsidR="007C073A" w:rsidRDefault="007C073A" w:rsidP="007C073A">
      <w:pPr>
        <w:rPr>
          <w:noProof/>
          <w:lang w:eastAsia="fr-CA"/>
        </w:rPr>
      </w:pPr>
      <w:r>
        <w:rPr>
          <w:noProof/>
          <w:lang w:eastAsia="fr-CA"/>
        </w:rPr>
        <w:tab/>
        <w:t>Moyenne de taille des paquets reçus :  nombre d’octets reçus /nombre de paquets reçus</w:t>
      </w:r>
    </w:p>
    <w:p w:rsidR="007C073A" w:rsidRDefault="007C073A" w:rsidP="007C073A">
      <w:pPr>
        <w:rPr>
          <w:noProof/>
          <w:lang w:eastAsia="fr-CA"/>
        </w:rPr>
      </w:pPr>
      <w:r>
        <w:rPr>
          <w:noProof/>
          <w:lang w:eastAsia="fr-CA"/>
        </w:rPr>
        <w:tab/>
      </w:r>
      <w:r>
        <w:rPr>
          <w:noProof/>
          <w:lang w:eastAsia="fr-CA"/>
        </w:rPr>
        <w:tab/>
      </w:r>
      <w:r>
        <w:rPr>
          <w:noProof/>
          <w:lang w:eastAsia="fr-CA"/>
        </w:rPr>
        <w:tab/>
      </w:r>
      <w:r>
        <w:rPr>
          <w:noProof/>
          <w:lang w:eastAsia="fr-CA"/>
        </w:rPr>
        <w:tab/>
      </w:r>
      <w:r w:rsidR="007D5A53">
        <w:rPr>
          <w:noProof/>
          <w:lang w:eastAsia="fr-CA"/>
        </w:rPr>
        <w:t>1310357225</w:t>
      </w:r>
      <w:r>
        <w:rPr>
          <w:noProof/>
          <w:lang w:eastAsia="fr-CA"/>
        </w:rPr>
        <w:t xml:space="preserve"> / (</w:t>
      </w:r>
      <w:r w:rsidR="007D5A53">
        <w:rPr>
          <w:noProof/>
          <w:lang w:eastAsia="fr-CA"/>
        </w:rPr>
        <w:t>383450+2524320</w:t>
      </w:r>
      <w:r>
        <w:rPr>
          <w:noProof/>
          <w:lang w:eastAsia="fr-CA"/>
        </w:rPr>
        <w:t xml:space="preserve">) = </w:t>
      </w:r>
      <w:r w:rsidR="007D5A53">
        <w:rPr>
          <w:noProof/>
          <w:lang w:eastAsia="fr-CA"/>
        </w:rPr>
        <w:t>450</w:t>
      </w:r>
      <w:r>
        <w:rPr>
          <w:noProof/>
          <w:lang w:eastAsia="fr-CA"/>
        </w:rPr>
        <w:t>,</w:t>
      </w:r>
      <w:r w:rsidR="007D5A53">
        <w:rPr>
          <w:noProof/>
          <w:lang w:eastAsia="fr-CA"/>
        </w:rPr>
        <w:t>6</w:t>
      </w:r>
    </w:p>
    <w:p w:rsidR="003D6E1B" w:rsidRDefault="003D6E1B" w:rsidP="007C073A">
      <w:pPr>
        <w:rPr>
          <w:noProof/>
          <w:lang w:eastAsia="fr-CA"/>
        </w:rPr>
      </w:pPr>
    </w:p>
    <w:p w:rsidR="009C0170" w:rsidRDefault="003D6E1B" w:rsidP="004D16AE">
      <w:pPr>
        <w:pStyle w:val="Titre1"/>
      </w:pPr>
      <w:r>
        <w:t>Question 20</w:t>
      </w:r>
    </w:p>
    <w:p w:rsidR="009C0170" w:rsidRDefault="009C0170" w:rsidP="007C073A">
      <w:pPr>
        <w:rPr>
          <w:noProof/>
          <w:lang w:eastAsia="fr-CA"/>
        </w:rPr>
      </w:pPr>
      <w:r w:rsidRPr="009C0170">
        <w:rPr>
          <w:noProof/>
          <w:lang w:eastAsia="fr-CA"/>
        </w:rPr>
        <w:drawing>
          <wp:inline distT="0" distB="0" distL="0" distR="0" wp14:anchorId="2BD21A00" wp14:editId="11A2B6E0">
            <wp:extent cx="5486400" cy="186055"/>
            <wp:effectExtent l="0" t="0" r="0" b="4445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73A" w:rsidRDefault="009C0170" w:rsidP="00AB06B5">
      <w:pPr>
        <w:rPr>
          <w:noProof/>
          <w:lang w:eastAsia="fr-CA"/>
        </w:rPr>
      </w:pPr>
      <w:r>
        <w:rPr>
          <w:noProof/>
          <w:lang w:eastAsia="fr-CA"/>
        </w:rPr>
        <w:t>Adresse MAC = 6 octets</w:t>
      </w:r>
    </w:p>
    <w:p w:rsidR="009C0170" w:rsidRDefault="009C0170" w:rsidP="00AB06B5">
      <w:pPr>
        <w:rPr>
          <w:noProof/>
          <w:lang w:eastAsia="fr-CA"/>
        </w:rPr>
      </w:pPr>
    </w:p>
    <w:p w:rsidR="009C0170" w:rsidRDefault="009C0170" w:rsidP="00AB06B5">
      <w:pPr>
        <w:rPr>
          <w:noProof/>
          <w:lang w:eastAsia="fr-CA"/>
        </w:rPr>
      </w:pPr>
      <w:r w:rsidRPr="009C0170">
        <w:rPr>
          <w:noProof/>
          <w:lang w:eastAsia="fr-CA"/>
        </w:rPr>
        <w:drawing>
          <wp:inline distT="0" distB="0" distL="0" distR="0" wp14:anchorId="29900A1E" wp14:editId="290AF378">
            <wp:extent cx="5486400" cy="187325"/>
            <wp:effectExtent l="0" t="0" r="0" b="3175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170" w:rsidRDefault="009C0170" w:rsidP="00AB06B5">
      <w:pPr>
        <w:rPr>
          <w:noProof/>
          <w:lang w:eastAsia="fr-CA"/>
        </w:rPr>
      </w:pPr>
      <w:r>
        <w:rPr>
          <w:noProof/>
          <w:lang w:eastAsia="fr-CA"/>
        </w:rPr>
        <w:t>Adresse IPv4 = 4 octets</w:t>
      </w:r>
    </w:p>
    <w:p w:rsidR="009C0170" w:rsidRDefault="009C0170" w:rsidP="00AB06B5">
      <w:pPr>
        <w:rPr>
          <w:noProof/>
          <w:lang w:eastAsia="fr-CA"/>
        </w:rPr>
      </w:pPr>
    </w:p>
    <w:p w:rsidR="00411248" w:rsidRDefault="00411248" w:rsidP="00AB06B5">
      <w:pPr>
        <w:rPr>
          <w:noProof/>
          <w:lang w:eastAsia="fr-CA"/>
        </w:rPr>
      </w:pPr>
      <w:r w:rsidRPr="00411248">
        <w:rPr>
          <w:noProof/>
          <w:lang w:eastAsia="fr-CA"/>
        </w:rPr>
        <w:drawing>
          <wp:inline distT="0" distB="0" distL="0" distR="0" wp14:anchorId="5C3CDF33" wp14:editId="1055FD83">
            <wp:extent cx="5486400" cy="158115"/>
            <wp:effectExtent l="0" t="0" r="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262" w:rsidRDefault="00411248" w:rsidP="004D16AE">
      <w:pPr>
        <w:rPr>
          <w:noProof/>
          <w:lang w:eastAsia="fr-CA"/>
        </w:rPr>
      </w:pPr>
      <w:r>
        <w:rPr>
          <w:noProof/>
          <w:lang w:eastAsia="fr-CA"/>
        </w:rPr>
        <w:t>Adresse IPv6 = 16 octets</w:t>
      </w:r>
    </w:p>
    <w:sectPr w:rsidR="000F226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85342"/>
    <w:multiLevelType w:val="hybridMultilevel"/>
    <w:tmpl w:val="DCD2136E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137F0"/>
    <w:multiLevelType w:val="hybridMultilevel"/>
    <w:tmpl w:val="E98AE656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24039"/>
    <w:multiLevelType w:val="hybridMultilevel"/>
    <w:tmpl w:val="B508A5FC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8E1FFA"/>
    <w:multiLevelType w:val="hybridMultilevel"/>
    <w:tmpl w:val="7850281C"/>
    <w:lvl w:ilvl="0" w:tplc="6C9E54E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48B438F"/>
    <w:multiLevelType w:val="hybridMultilevel"/>
    <w:tmpl w:val="50F06872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BDB"/>
    <w:rsid w:val="00007A20"/>
    <w:rsid w:val="0001494B"/>
    <w:rsid w:val="00053169"/>
    <w:rsid w:val="00060E3B"/>
    <w:rsid w:val="00061744"/>
    <w:rsid w:val="000C35A8"/>
    <w:rsid w:val="000F2262"/>
    <w:rsid w:val="00131DE1"/>
    <w:rsid w:val="001441E1"/>
    <w:rsid w:val="0017703D"/>
    <w:rsid w:val="001D7504"/>
    <w:rsid w:val="001E2BF9"/>
    <w:rsid w:val="002028BD"/>
    <w:rsid w:val="00273937"/>
    <w:rsid w:val="0027660D"/>
    <w:rsid w:val="00283627"/>
    <w:rsid w:val="00306A20"/>
    <w:rsid w:val="003D6E1B"/>
    <w:rsid w:val="003E713F"/>
    <w:rsid w:val="00411248"/>
    <w:rsid w:val="00417BDB"/>
    <w:rsid w:val="00454C9C"/>
    <w:rsid w:val="004A69F6"/>
    <w:rsid w:val="004D16AE"/>
    <w:rsid w:val="004E67CE"/>
    <w:rsid w:val="005505AB"/>
    <w:rsid w:val="005B1E91"/>
    <w:rsid w:val="005C6093"/>
    <w:rsid w:val="005E0AA5"/>
    <w:rsid w:val="006309EE"/>
    <w:rsid w:val="0064021B"/>
    <w:rsid w:val="006B05F1"/>
    <w:rsid w:val="007279BF"/>
    <w:rsid w:val="00756B1D"/>
    <w:rsid w:val="007C073A"/>
    <w:rsid w:val="007D5A53"/>
    <w:rsid w:val="00887F07"/>
    <w:rsid w:val="008E0589"/>
    <w:rsid w:val="0093479A"/>
    <w:rsid w:val="00966007"/>
    <w:rsid w:val="009B5D76"/>
    <w:rsid w:val="009C0170"/>
    <w:rsid w:val="009C2298"/>
    <w:rsid w:val="009E04E3"/>
    <w:rsid w:val="00A63E07"/>
    <w:rsid w:val="00AB06B5"/>
    <w:rsid w:val="00AD72E3"/>
    <w:rsid w:val="00AF5769"/>
    <w:rsid w:val="00B12204"/>
    <w:rsid w:val="00B3607F"/>
    <w:rsid w:val="00B53D8D"/>
    <w:rsid w:val="00B97398"/>
    <w:rsid w:val="00BD74E4"/>
    <w:rsid w:val="00C26932"/>
    <w:rsid w:val="00D71C18"/>
    <w:rsid w:val="00D92A7B"/>
    <w:rsid w:val="00DF0F37"/>
    <w:rsid w:val="00E20053"/>
    <w:rsid w:val="00E61ED7"/>
    <w:rsid w:val="00E80D9F"/>
    <w:rsid w:val="00E84CB5"/>
    <w:rsid w:val="00EE22DA"/>
    <w:rsid w:val="00F2052A"/>
    <w:rsid w:val="00F71AC3"/>
    <w:rsid w:val="00F74D51"/>
    <w:rsid w:val="00F845D8"/>
    <w:rsid w:val="00F933EC"/>
    <w:rsid w:val="00FA51DC"/>
    <w:rsid w:val="00FC6D9F"/>
    <w:rsid w:val="00FE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C14B5F-6773-40BE-995B-F2162745F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1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1DE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D16AE"/>
    <w:rPr>
      <w:rFonts w:asciiTheme="majorHAnsi" w:eastAsiaTheme="majorEastAsia" w:hAnsiTheme="majorHAnsi" w:cstheme="majorBidi"/>
      <w:b/>
      <w:sz w:val="24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2C0B2528.dotm</Template>
  <TotalTime>1482</TotalTime>
  <Pages>14</Pages>
  <Words>461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mainville</dc:creator>
  <cp:keywords/>
  <dc:description/>
  <cp:lastModifiedBy>david mainville</cp:lastModifiedBy>
  <cp:revision>5</cp:revision>
  <dcterms:created xsi:type="dcterms:W3CDTF">2014-02-11T18:23:00Z</dcterms:created>
  <dcterms:modified xsi:type="dcterms:W3CDTF">2014-02-12T19:05:00Z</dcterms:modified>
</cp:coreProperties>
</file>